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rFonts w:hint="eastAsia" w:eastAsia="新細明體"/>
          <w:lang w:val="en-US" w:eastAsia="zh-TW"/>
        </w:rPr>
      </w:pPr>
    </w:p>
    <w:p>
      <w:pPr>
        <w:rPr>
          <w:rFonts w:hint="eastAsia" w:eastAsia="新細明體"/>
          <w:lang w:val="en-US" w:eastAsia="zh-TW"/>
        </w:rPr>
      </w:pPr>
      <w:r>
        <w:rPr>
          <w:rFonts w:hint="eastAsia" w:eastAsia="新細明體"/>
          <w:lang w:val="en-US" w:eastAsia="zh-TW"/>
        </w:rPr>
        <w:t>首頁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25" o:spid="_x0000_s1026" type="#_x0000_t75" style="height:150.3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pPr>
        <w:rPr>
          <w:rFonts w:hint="eastAsia" w:eastAsia="新細明體"/>
          <w:lang w:val="en-US" w:eastAsia="zh-TW"/>
        </w:rPr>
      </w:pPr>
      <w:r>
        <w:rPr>
          <w:rFonts w:hint="eastAsia" w:eastAsia="新細明體"/>
          <w:lang w:val="en-US" w:eastAsia="zh-TW"/>
        </w:rPr>
        <w:t>Dashboard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26" o:spid="_x0000_s1027" type="#_x0000_t75" style="height:307.3pt;width:415.2pt;rotation:0f;" o:ole="f" fillcolor="#FFFFFF" filled="f" o:preferrelative="t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/>
    <w:p>
      <w:r>
        <w:rPr>
          <w:rFonts w:eastAsia="SimSun"/>
          <w:kern w:val="2"/>
          <w:sz w:val="21"/>
          <w:lang w:val="en-US" w:eastAsia="zh-CN"/>
        </w:rPr>
        <w:pict>
          <v:shape id="圖片框 1027" o:spid="_x0000_s1028" type="#_x0000_t75" style="height:195.7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29" o:spid="_x0000_s1029" type="#_x0000_t75" style="height:198.1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0" o:spid="_x0000_s1030" type="#_x0000_t75" style="height:183.4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eastAsia="新細明體"/>
          <w:lang w:eastAsia="zh-TW"/>
        </w:rPr>
      </w:pPr>
      <w:r>
        <w:br w:type="page"/>
      </w:r>
      <w:r>
        <w:rPr>
          <w:rFonts w:hint="eastAsia" w:eastAsia="新細明體"/>
          <w:lang w:eastAsia="zh-TW"/>
        </w:rPr>
        <w:t>換裝管理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1" o:spid="_x0000_s1031" type="#_x0000_t75" style="height:201.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2" o:spid="_x0000_s1032" type="#_x0000_t75" style="height:199.7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3" o:spid="_x0000_s1033" type="#_x0000_t75" style="height:193.5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4" o:spid="_x0000_s1034" type="#_x0000_t75" style="height:200.1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5" o:spid="_x0000_s1035" type="#_x0000_t75" style="height:197.9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6" o:spid="_x0000_s1036" type="#_x0000_t75" style="height:198.3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7" o:spid="_x0000_s1037" type="#_x0000_t75" style="height:196.4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8" o:spid="_x0000_s1038" type="#_x0000_t75" style="height:198.1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39" o:spid="_x0000_s1039" type="#_x0000_t75" style="height:190.0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0" o:spid="_x0000_s1040" type="#_x0000_t75" style="height:134.6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1" o:spid="_x0000_s1041" type="#_x0000_t75" style="height:189.2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2" o:spid="_x0000_s1042" type="#_x0000_t75" style="height:193.7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3" o:spid="_x0000_s1043" type="#_x0000_t75" style="height:197.7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4" o:spid="_x0000_s1044" type="#_x0000_t75" style="height:196.8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5" o:spid="_x0000_s1045" type="#_x0000_t75" style="height:195.5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6" o:spid="_x0000_s1046" type="#_x0000_t75" style="height:196.3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7" o:spid="_x0000_s1047" type="#_x0000_t75" style="height:193.3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8" o:spid="_x0000_s1048" type="#_x0000_t75" style="height:198.1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49" o:spid="_x0000_s1049" type="#_x0000_t75" style="height:196.8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0" o:spid="_x0000_s1050" type="#_x0000_t75" style="height:197.55pt;width:414.35pt;rotation:0f;" o:ole="f" fillcolor="#FFFFFF" filled="f" o:preferrelative="t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1" o:spid="_x0000_s1051" type="#_x0000_t75" style="height:194.4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2" o:spid="_x0000_s1052" type="#_x0000_t75" style="height:197.3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3" o:spid="_x0000_s1053" type="#_x0000_t75" style="height:194.8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4" o:spid="_x0000_s1054" type="#_x0000_t75" style="height:194.6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5" o:spid="_x0000_s1055" type="#_x0000_t75" style="height:194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6" o:spid="_x0000_s1056" type="#_x0000_t75" style="height:191.1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7" o:spid="_x0000_s1057" type="#_x0000_t75" style="height:197.55pt;width:414.35pt;rotation:0f;" o:ole="f" fillcolor="#FFFFFF" filled="f" o:preferrelative="t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8" o:spid="_x0000_s1058" type="#_x0000_t75" style="height:171.3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59" o:spid="_x0000_s1059" type="#_x0000_t75" style="height:198.2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0" o:spid="_x0000_s1060" type="#_x0000_t75" style="height:187.2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1" o:spid="_x0000_s1061" type="#_x0000_t75" style="height:194.4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2" o:spid="_x0000_s1062" type="#_x0000_t75" style="height:196.9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3" o:spid="_x0000_s1063" type="#_x0000_t75" style="height:196.65pt;width:413.9pt;rotation:0f;" o:ole="f" fillcolor="#FFFFFF" filled="f" o:preferrelative="t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4" o:spid="_x0000_s1064" type="#_x0000_t75" style="height:195.5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5" o:spid="_x0000_s1065" type="#_x0000_t75" style="height:195.1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6" o:spid="_x0000_s1066" type="#_x0000_t75" style="height:197.8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7" o:spid="_x0000_s1067" type="#_x0000_t75" style="height:193.55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8" o:spid="_x0000_s1068" type="#_x0000_t75" style="height:196.8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69" o:spid="_x0000_s1069" type="#_x0000_t75" style="height:196.2pt;width:415.25pt;rotation:0f;" o:ole="f" fillcolor="#FFFFFF" filled="f" o:preferrelative="t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0" o:spid="_x0000_s1070" type="#_x0000_t75" style="height:191.4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1" o:spid="_x0000_s1071" type="#_x0000_t75" style="height:193.8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2" o:spid="_x0000_s1072" type="#_x0000_t75" style="height:163.3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3" o:spid="_x0000_s1073" type="#_x0000_t75" style="height:184.25pt;width:414.8pt;rotation:0f;" o:ole="f" fillcolor="#FFFFFF" filled="f" o:preferrelative="t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4" o:spid="_x0000_s1074" type="#_x0000_t75" style="height:200.3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5" o:spid="_x0000_s1075" type="#_x0000_t75" style="height:197.5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eastAsia="新細明體"/>
          <w:lang w:eastAsia="zh-TW"/>
        </w:rPr>
      </w:pPr>
      <w:r>
        <w:br w:type="page"/>
      </w:r>
      <w:r>
        <w:rPr>
          <w:rFonts w:hint="eastAsia" w:eastAsia="新細明體"/>
          <w:lang w:eastAsia="zh-TW"/>
        </w:rPr>
        <w:t>路燈管理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6" o:spid="_x0000_s1076" type="#_x0000_t75" style="height:195.3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7" o:spid="_x0000_s1077" type="#_x0000_t75" style="height:194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8" o:spid="_x0000_s1078" type="#_x0000_t75" style="height:175.6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79" o:spid="_x0000_s1079" type="#_x0000_t75" style="height:195.1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0" o:spid="_x0000_s1080" type="#_x0000_t75" style="height:190.0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1" o:spid="_x0000_s1081" type="#_x0000_t75" style="height:196.4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2" o:spid="_x0000_s1082" type="#_x0000_t75" style="height:200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3" o:spid="_x0000_s1083" type="#_x0000_t75" style="height:193.35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4" o:spid="_x0000_s1084" type="#_x0000_t75" style="height:180.3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5" o:spid="_x0000_s1085" type="#_x0000_t75" style="height:196.65pt;width:413.9pt;rotation:0f;" o:ole="f" fillcolor="#FFFFFF" filled="f" o:preferrelative="t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6" o:spid="_x0000_s1086" type="#_x0000_t75" style="height:192.2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7" o:spid="_x0000_s1087" type="#_x0000_t75" style="height:196.4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8" o:spid="_x0000_s1088" type="#_x0000_t75" style="height:197.2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89" o:spid="_x0000_s1089" type="#_x0000_t75" style="height:199.0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0" o:spid="_x0000_s1090" type="#_x0000_t75" style="height:201.0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1" o:spid="_x0000_s1091" type="#_x0000_t75" style="height:199.5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2" o:spid="_x0000_s1092" type="#_x0000_t75" style="height:190.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3" o:spid="_x0000_s1093" type="#_x0000_t75" style="height:199.95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4" o:spid="_x0000_s1094" type="#_x0000_t75" style="height:199.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5" o:spid="_x0000_s1095" type="#_x0000_t75" style="height:200.85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6" o:spid="_x0000_s1096" type="#_x0000_t75" style="height:198.5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7" o:spid="_x0000_s1097" type="#_x0000_t75" style="height:199.2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eastAsia="zh-TW"/>
        </w:rPr>
      </w:pPr>
      <w:r>
        <w:rPr>
          <w:rFonts w:eastAsia="SimSun"/>
          <w:kern w:val="2"/>
          <w:sz w:val="21"/>
          <w:lang w:val="en-US" w:eastAsia="zh-CN"/>
        </w:rPr>
        <w:pict>
          <v:shape id="圖片框 1098" o:spid="_x0000_s1098" type="#_x0000_t75" style="height:186.8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099" o:spid="_x0000_s1099" type="#_x0000_t75" style="height:190.2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0" o:spid="_x0000_s1100" type="#_x0000_t75" style="height:200.8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7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1" o:spid="_x0000_s1101" type="#_x0000_t75" style="height:193.1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8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2" o:spid="_x0000_s1102" type="#_x0000_t75" style="height:197.7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8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3" o:spid="_x0000_s1103" type="#_x0000_t75" style="height:200.8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8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br w:type="page"/>
      </w:r>
    </w:p>
    <w:p>
      <w:pPr>
        <w:rPr>
          <w:rFonts w:hint="eastAsia" w:eastAsia="新細明體"/>
          <w:lang w:eastAsia="zh-TW"/>
        </w:rPr>
      </w:pPr>
      <w:r>
        <w:rPr>
          <w:rFonts w:hint="eastAsia" w:eastAsia="新細明體"/>
          <w:lang w:eastAsia="zh-TW"/>
        </w:rPr>
        <w:t>報修管理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4" o:spid="_x0000_s1104" type="#_x0000_t75" style="height:196.3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8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5" o:spid="_x0000_s1105" type="#_x0000_t75" style="height:198.5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8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6" o:spid="_x0000_s1106" type="#_x0000_t75" style="height:194.9pt;width:414.8pt;rotation:0f;" o:ole="f" fillcolor="#FFFFFF" filled="f" o:preferrelative="t" stroked="f" coordorigin="0,0" coordsize="21600,21600">
            <v:fill on="f" color2="#FFFFFF" focus="0%"/>
            <v:imagedata gain="65536f" blacklevel="0f" gamma="0" o:title="" r:id="rId8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7" o:spid="_x0000_s1107" type="#_x0000_t75" style="height:195.2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8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8" o:spid="_x0000_s1108" type="#_x0000_t75" style="height:197.25pt;width:414.7pt;rotation:0f;" o:ole="f" fillcolor="#FFFFFF" filled="f" o:preferrelative="t" stroked="f" coordorigin="0,0" coordsize="21600,21600">
            <v:fill on="f" color2="#FFFFFF" focus="0%"/>
            <v:imagedata gain="65536f" blacklevel="0f" gamma="0" o:title="" r:id="rId8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09" o:spid="_x0000_s1109" type="#_x0000_t75" style="height:195.7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8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0" o:spid="_x0000_s1110" type="#_x0000_t75" style="height:202.15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8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1" o:spid="_x0000_s1111" type="#_x0000_t75" style="height:199.5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9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2" o:spid="_x0000_s1112" type="#_x0000_t75" style="height:200.15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9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3" o:spid="_x0000_s1113" type="#_x0000_t75" style="height:203.25pt;width:415.05pt;rotation:0f;" o:ole="f" fillcolor="#FFFFFF" filled="f" o:preferrelative="t" stroked="f" coordorigin="0,0" coordsize="21600,21600">
            <v:fill on="f" color2="#FFFFFF" focus="0%"/>
            <v:imagedata gain="65536f" blacklevel="0f" gamma="0" o:title="" r:id="rId9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4" o:spid="_x0000_s1114" type="#_x0000_t75" style="height:199.0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9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5" o:spid="_x0000_s1115" type="#_x0000_t75" style="height:200.35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9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6" o:spid="_x0000_s1116" type="#_x0000_t75" style="height:198.4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9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7" o:spid="_x0000_s1117" type="#_x0000_t75" style="height:194.4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9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eastAsia="zh-TW"/>
        </w:rPr>
      </w:pPr>
      <w:r>
        <w:rPr>
          <w:rFonts w:hint="eastAsia"/>
          <w:lang w:eastAsia="zh-TW"/>
        </w:rPr>
        <w:br w:type="page"/>
      </w:r>
      <w:r>
        <w:rPr>
          <w:rFonts w:hint="eastAsia"/>
          <w:lang w:eastAsia="zh-TW"/>
        </w:rPr>
        <w:t>績效管理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8" o:spid="_x0000_s1118" type="#_x0000_t75" style="height:198.4pt;width:414.15pt;rotation:0f;" o:ole="f" fillcolor="#FFFFFF" filled="f" o:preferrelative="t" stroked="f" coordorigin="0,0" coordsize="21600,21600">
            <v:fill on="f" color2="#FFFFFF" focus="0%"/>
            <v:imagedata gain="65536f" blacklevel="0f" gamma="0" o:title="" r:id="rId9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19" o:spid="_x0000_s1119" type="#_x0000_t75" style="height:165.0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9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0" o:spid="_x0000_s1120" type="#_x0000_t75" style="height:167.8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9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1" o:spid="_x0000_s1121" type="#_x0000_t75" style="height:179.1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0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2" o:spid="_x0000_s1122" type="#_x0000_t75" style="height:182.65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0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3" o:spid="_x0000_s1123" type="#_x0000_t75" style="height:179.6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4" o:spid="_x0000_s1124" type="#_x0000_t75" style="height:176.35pt;width:414.3pt;rotation:0f;" o:ole="f" fillcolor="#FFFFFF" filled="f" o:preferrelative="t" stroked="f" coordorigin="0,0" coordsize="21600,21600">
            <v:fill on="f" color2="#FFFFFF" focus="0%"/>
            <v:imagedata gain="65536f" blacklevel="0f" gamma="0" o:title="" r:id="rId10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5" o:spid="_x0000_s1125" type="#_x0000_t75" style="height:176.9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hint="eastAsia"/>
          <w:lang w:eastAsia="zh-TW"/>
        </w:rPr>
        <w:br w:type="page"/>
      </w:r>
      <w:r>
        <w:rPr>
          <w:rFonts w:eastAsia="SimSun"/>
          <w:kern w:val="2"/>
          <w:sz w:val="21"/>
          <w:lang w:val="en-US" w:eastAsia="zh-CN"/>
        </w:rPr>
        <w:pict>
          <v:shape id="圖片框 1126" o:spid="_x0000_s1126" type="#_x0000_t75" style="height:183.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0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7" o:spid="_x0000_s1127" type="#_x0000_t75" style="height:199.9pt;width:414.5pt;rotation:0f;" o:ole="f" fillcolor="#FFFFFF" filled="f" o:preferrelative="t" stroked="f" coordorigin="0,0" coordsize="21600,21600">
            <v:fill on="f" color2="#FFFFFF" focus="0%"/>
            <v:imagedata gain="65536f" blacklevel="0f" gamma="0" o:title="" r:id="rId106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8" o:spid="_x0000_s1128" type="#_x0000_t75" style="height:202.6pt;width:414.25pt;rotation:0f;" o:ole="f" fillcolor="#FFFFFF" filled="f" o:preferrelative="t" stroked="f" coordorigin="0,0" coordsize="21600,21600">
            <v:fill on="f" color2="#FFFFFF" focus="0%"/>
            <v:imagedata gain="65536f" blacklevel="0f" gamma="0" o:title="" r:id="rId10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29" o:spid="_x0000_s1129" type="#_x0000_t75" style="height:168.1pt;width:415.15pt;rotation:0f;" o:ole="f" fillcolor="#FFFFFF" filled="f" o:preferrelative="t" stroked="f" coordorigin="0,0" coordsize="21600,21600">
            <v:fill on="f" color2="#FFFFFF" focus="0%"/>
            <v:imagedata gain="65536f" blacklevel="0f" gamma="0" o:title="" r:id="rId10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0" o:spid="_x0000_s1130" type="#_x0000_t75" style="height:190.9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0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1" o:spid="_x0000_s1131" type="#_x0000_t75" style="height:183.95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2" o:spid="_x0000_s1132" type="#_x0000_t75" style="height:191.8pt;width:414.85pt;rotation:0f;" o:ole="f" fillcolor="#FFFFFF" filled="f" o:preferrelative="t" stroked="f" coordorigin="0,0" coordsize="21600,21600">
            <v:fill on="f" color2="#FFFFFF" focus="0%"/>
            <v:imagedata gain="65536f" blacklevel="0f" gamma="0" o:title="" r:id="rId1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3" o:spid="_x0000_s1133" type="#_x0000_t75" style="height:192.25pt;width:414.6pt;rotation:0f;" o:ole="f" fillcolor="#FFFFFF" filled="f" o:preferrelative="t" stroked="f" coordorigin="0,0" coordsize="21600,21600">
            <v:fill on="f" color2="#FFFFFF" focus="0%"/>
            <v:imagedata gain="65536f" blacklevel="0f" gamma="0" o:title="" r:id="rId1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4" o:spid="_x0000_s1134" type="#_x0000_t75" style="height:193.1pt;width:414.8pt;rotation:0f;" o:ole="f" fillcolor="#FFFFFF" filled="f" o:preferrelative="t" stroked="f" coordorigin="0,0" coordsize="21600,21600">
            <v:fill on="f" color2="#FFFFFF" focus="0%"/>
            <v:imagedata gain="65536f" blacklevel="0f" gamma="0" o:title="" r:id="rId1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5" o:spid="_x0000_s1135" type="#_x0000_t75" style="height:179.3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6" o:spid="_x0000_s1136" type="#_x0000_t75" style="height:186.8pt;width:414.05pt;rotation:0f;" o:ole="f" fillcolor="#FFFFFF" filled="f" o:preferrelative="t" stroked="f" coordorigin="0,0" coordsize="21600,21600">
            <v:fill on="f" color2="#FFFFFF" focus="0%"/>
            <v:imagedata gain="65536f" blacklevel="0f" gamma="0" o:title="" r:id="rId1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7" o:spid="_x0000_s1137" type="#_x0000_t75" style="height:221.85pt;width:414.2pt;rotation:0f;" o:ole="f" fillcolor="#FFFFFF" filled="f" o:preferrelative="t" stroked="f" coordorigin="0,0" coordsize="21600,21600">
            <v:fill on="f" color2="#FFFFFF" focus="0%"/>
            <v:imagedata gain="65536f" blacklevel="0f" gamma="0" o:title="" r:id="rId1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eastAsia="zh-TW"/>
        </w:rPr>
      </w:pPr>
      <w:r>
        <w:rPr>
          <w:rFonts w:hint="eastAsia"/>
          <w:lang w:eastAsia="zh-TW"/>
        </w:rPr>
        <w:br w:type="page"/>
      </w:r>
      <w:r>
        <w:rPr>
          <w:rFonts w:hint="eastAsia"/>
          <w:lang w:eastAsia="zh-TW"/>
        </w:rPr>
        <w:t>系統管理</w: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8" o:spid="_x0000_s1138" type="#_x0000_t75" style="height:139.0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39" o:spid="_x0000_s1139" type="#_x0000_t75" style="height:147.3pt;width:414.4pt;rotation:0f;" o:ole="f" fillcolor="#FFFFFF" filled="f" o:preferrelative="t" stroked="f" coordorigin="0,0" coordsize="21600,21600">
            <v:fill on="f" color2="#FFFFFF" focus="0%"/>
            <v:imagedata gain="65536f" blacklevel="0f" gamma="0" o:title="" r:id="rId1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40" o:spid="_x0000_s1140" type="#_x0000_t75" style="height:123.75pt;width:413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r>
        <w:rPr>
          <w:rFonts w:eastAsia="SimSun"/>
          <w:kern w:val="2"/>
          <w:sz w:val="21"/>
          <w:lang w:val="en-US" w:eastAsia="zh-CN"/>
        </w:rPr>
        <w:pict>
          <v:shape id="圖片框 1141" o:spid="_x0000_s1141" type="#_x0000_t75" style="height:201.25pt;width:414.95pt;rotation:0f;" o:ole="f" fillcolor="#FFFFFF" filled="f" o:preferrelative="t" stroked="f" coordorigin="0,0" coordsize="21600,21600">
            <v:fill on="f" color2="#FFFFFF" focus="0%"/>
            <v:imagedata gain="65536f" blacklevel="0f" gamma="0" o:title="" r:id="rId1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/>
          <w:lang w:eastAsia="zh-TW"/>
        </w:rPr>
      </w:pPr>
      <w:bookmarkStart w:id="0" w:name="_GoBack"/>
      <w:bookmarkEnd w:id="0"/>
    </w:p>
    <w:p/>
    <w:p/>
    <w:p>
      <w:pPr>
        <w:rPr>
          <w:rFonts w:hint="eastAsia"/>
          <w:lang w:val="en-US" w:eastAsia="zh-TW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新細明體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name="header"/>
    <w:lsdException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0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annotation subject"/>
    <w:lsdException w:uiPriority="99" w:name="Balloon Text"/>
  </w:latentStyles>
  <w:style w:type="paragraph" w:default="1" w:styleId="1">
    <w:name w:val="Normal"/>
    <w:uiPriority w:val="0"/>
    <w:pPr>
      <w:widowControl w:val="0"/>
      <w:jc w:val="both"/>
    </w:pPr>
    <w:rPr>
      <w:rFonts w:eastAsia="SimSun"/>
      <w:kern w:val="2"/>
      <w:sz w:val="21"/>
      <w:lang w:val="en-US" w:eastAsia="zh-CN"/>
    </w:rPr>
  </w:style>
  <w:style w:type="character" w:default="1" w:styleId="2">
    <w:name w:val="Default Paragraph Font"/>
    <w:unhideWhenUsed/>
    <w:uiPriority w:val="0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6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" Type="http://schemas.openxmlformats.org/officeDocument/2006/relationships/image" Target="media/image7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" Type="http://schemas.openxmlformats.org/officeDocument/2006/relationships/image" Target="media/image8.png"/><Relationship Id="rId120" Type="http://schemas.openxmlformats.org/officeDocument/2006/relationships/image" Target="media/image116.png"/><Relationship Id="rId121" Type="http://schemas.openxmlformats.org/officeDocument/2006/relationships/customXml" Target="../customXml/item1.xml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styles" Target="styles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ettings" Target="setting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" Type="http://schemas.openxmlformats.org/officeDocument/2006/relationships/image" Target="media/image1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" Type="http://schemas.openxmlformats.org/officeDocument/2006/relationships/image" Target="media/image2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" Type="http://schemas.openxmlformats.org/officeDocument/2006/relationships/image" Target="media/image3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" Type="http://schemas.openxmlformats.org/officeDocument/2006/relationships/image" Target="media/image4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" Type="http://schemas.openxmlformats.org/officeDocument/2006/relationships/image" Target="media/image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Pages>1</Pages>
  <Words>0</Words>
  <Characters>0</Characters>
  <Lines>1</Lines>
  <Paragraphs>1</Paragraphs>
  <ScaleCrop>false</ScaleCrop>
  <LinksUpToDate>false</LinksUpToDate>
  <CharactersWithSpaces>0</CharactersWithSpaces>
  <Application>WPS Office 個人版_9.1.0.4468_{F1E327BC-269C-435d-A152-05C5408002CA}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2008-12-26T08:45:00Z</dcterms:created>
  <dc:creator>Administrator</dc:creator>
  <cp:lastModifiedBy>Administrator</cp:lastModifiedBy>
  <dcterms:modified xsi:type="dcterms:W3CDTF">2025-10-21T19:44:21Z</dcterms:modified>
  <dc:title>首頁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